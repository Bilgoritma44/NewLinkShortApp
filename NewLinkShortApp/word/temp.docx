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F765" w14:textId="54D0F195" w:rsidR="00500E36" w:rsidRPr="006A75D0" w:rsidRDefault="00CC0F89" w:rsidP="003F7405">
      <w:pPr>
        <w:pStyle w:val="Altyaz"/>
        <w:rPr>
          <w:lang w:val="en-US"/>
        </w:rPr>
      </w:pPr>
      <w:r>
        <w:rPr>
          <w:lang w:val="en-US"/>
        </w:rPr>
        <w:t>İstanbul teknik üniversitesi</w:t>
      </w:r>
    </w:p>
    <w:p w14:paraId="153FF766" w14:textId="56A674FC" w:rsidR="00500E36" w:rsidRPr="006A75D0" w:rsidRDefault="006A75D0" w:rsidP="00637172">
      <w:pPr>
        <w:pStyle w:val="Bal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CC0F89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Tebrikler…</w:t>
      </w:r>
    </w:p>
    <w:p w14:paraId="153FF767" w14:textId="77777777" w:rsidR="00500E36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&lt;na</w:t>
      </w:r>
      <w:r>
        <w:rPr>
          <w:rFonts w:ascii="Calibri" w:hAnsi="Calibri" w:cs="Calibri"/>
          <w:caps w:val="0"/>
          <w:sz w:val="52"/>
          <w:szCs w:val="40"/>
          <w:lang w:val="en-US"/>
        </w:rPr>
        <w:t>me</w:t>
      </w: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153FF768" w14:textId="77777777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&lt;firstname&gt;</w:t>
      </w:r>
    </w:p>
    <w:p w14:paraId="153FF769" w14:textId="77777777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born on: &lt;birthday&gt;</w:t>
      </w:r>
    </w:p>
    <w:p w14:paraId="153FF76A" w14:textId="7FEB01FB" w:rsidR="00500E36" w:rsidRPr="006A75D0" w:rsidRDefault="006A75D0" w:rsidP="00637172">
      <w:pPr>
        <w:pStyle w:val="KonuBa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CC0F89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Göster</w:t>
      </w:r>
      <w:r w:rsidR="00D50191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miş olduğunuz üstün başarıdan dolayı sizleri tekrik ederiz. Bundan sonraki yaşamınızda </w:t>
      </w:r>
      <w:r w:rsidR="008C2D43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başarı ve </w:t>
      </w:r>
      <w:r w:rsidR="0011696F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sağlıklı bir hayat dileriz.</w:t>
      </w:r>
    </w:p>
    <w:p w14:paraId="153FF76B" w14:textId="77777777" w:rsidR="006A75D0" w:rsidRPr="00CD1E80" w:rsidRDefault="006A75D0" w:rsidP="006A75D0">
      <w:pPr>
        <w:jc w:val="both"/>
        <w:rPr>
          <w:lang w:val="en-US"/>
        </w:rPr>
      </w:pPr>
    </w:p>
    <w:p w14:paraId="7570F155" w14:textId="3B1E1374" w:rsidR="00523DB7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>Date: &lt;date&gt;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 w:rsidR="00523DB7">
        <w:rPr>
          <w:lang w:val="en-US"/>
        </w:rPr>
        <w:t>Mehmet Yıldız</w:t>
      </w:r>
    </w:p>
    <w:p w14:paraId="153FF76D" w14:textId="77777777"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F770" w14:textId="77777777" w:rsidR="00F53F8F" w:rsidRDefault="00F53F8F">
      <w:r>
        <w:separator/>
      </w:r>
    </w:p>
  </w:endnote>
  <w:endnote w:type="continuationSeparator" w:id="0">
    <w:p w14:paraId="153FF771" w14:textId="77777777" w:rsidR="00F53F8F" w:rsidRDefault="00F5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FF773" w14:textId="77777777" w:rsidR="00D47F75" w:rsidRDefault="00D47F75" w:rsidP="00D47F75">
        <w:pPr>
          <w:pStyle w:val="AltBilgi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F76E" w14:textId="77777777" w:rsidR="00F53F8F" w:rsidRDefault="00F53F8F">
      <w:r>
        <w:separator/>
      </w:r>
    </w:p>
  </w:footnote>
  <w:footnote w:type="continuationSeparator" w:id="0">
    <w:p w14:paraId="153FF76F" w14:textId="77777777" w:rsidR="00F53F8F" w:rsidRDefault="00F53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2" w14:textId="77777777" w:rsidR="00266D70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153FF775" wp14:editId="153FF776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4" w14:textId="77777777" w:rsidR="00D47F75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153FF777" wp14:editId="153FF778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708814">
    <w:abstractNumId w:val="9"/>
  </w:num>
  <w:num w:numId="2" w16cid:durableId="1083718098">
    <w:abstractNumId w:val="7"/>
  </w:num>
  <w:num w:numId="3" w16cid:durableId="1129663658">
    <w:abstractNumId w:val="6"/>
  </w:num>
  <w:num w:numId="4" w16cid:durableId="514661102">
    <w:abstractNumId w:val="5"/>
  </w:num>
  <w:num w:numId="5" w16cid:durableId="1091777899">
    <w:abstractNumId w:val="4"/>
  </w:num>
  <w:num w:numId="6" w16cid:durableId="2042975070">
    <w:abstractNumId w:val="8"/>
  </w:num>
  <w:num w:numId="7" w16cid:durableId="258175127">
    <w:abstractNumId w:val="3"/>
  </w:num>
  <w:num w:numId="8" w16cid:durableId="1552232535">
    <w:abstractNumId w:val="2"/>
  </w:num>
  <w:num w:numId="9" w16cid:durableId="1039359698">
    <w:abstractNumId w:val="1"/>
  </w:num>
  <w:num w:numId="10" w16cid:durableId="6044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1696F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3DB7"/>
    <w:rsid w:val="005253ED"/>
    <w:rsid w:val="005E6446"/>
    <w:rsid w:val="006038C7"/>
    <w:rsid w:val="00637172"/>
    <w:rsid w:val="00641DB0"/>
    <w:rsid w:val="00662788"/>
    <w:rsid w:val="0068461E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8C2D43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C0F89"/>
    <w:rsid w:val="00CD1E80"/>
    <w:rsid w:val="00D210FC"/>
    <w:rsid w:val="00D47F75"/>
    <w:rsid w:val="00D50191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53FF765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 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 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242852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242852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242852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242852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242852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242852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242852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DD6241"/>
    <w:rPr>
      <w:color w:val="242852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242852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D6241"/>
    <w:rPr>
      <w:color w:val="9454C3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253356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242852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242852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Erkan Çalışkan</cp:lastModifiedBy>
  <cp:revision>11</cp:revision>
  <dcterms:created xsi:type="dcterms:W3CDTF">2018-04-13T12:12:00Z</dcterms:created>
  <dcterms:modified xsi:type="dcterms:W3CDTF">2022-05-24T18:12:00Z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